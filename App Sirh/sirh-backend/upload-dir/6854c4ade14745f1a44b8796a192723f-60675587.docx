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9"/>
        <w:gridCol w:w="2744"/>
        <w:gridCol w:w="3582"/>
        <w:gridCol w:w="2680"/>
        <w:gridCol w:w="895"/>
      </w:tblGrid>
      <w:tr w:rsidR="00605A5B" w:rsidTr="0096770F">
        <w:trPr>
          <w:trHeight w:val="2285"/>
        </w:trPr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9006" w:type="dxa"/>
            <w:gridSpan w:val="3"/>
            <w:tcBorders>
              <w:bottom w:val="single" w:sz="18" w:space="0" w:color="648276" w:themeColor="accent5"/>
            </w:tcBorders>
          </w:tcPr>
          <w:p w:rsidR="00605A5B" w:rsidRPr="00B4103D" w:rsidRDefault="009A39E3" w:rsidP="00A77921">
            <w:pPr>
              <w:pStyle w:val="Subtitle"/>
              <w:rPr>
                <w:rFonts w:ascii="Tahoma" w:hAnsi="Tahoma" w:cs="Tahoma"/>
                <w:bCs/>
                <w:i/>
                <w:iCs/>
                <w:sz w:val="72"/>
                <w:szCs w:val="72"/>
              </w:rPr>
            </w:pPr>
            <w:r w:rsidRPr="00B4103D">
              <w:rPr>
                <w:noProof/>
                <w:sz w:val="72"/>
                <w:szCs w:val="72"/>
              </w:rPr>
              <w:drawing>
                <wp:anchor distT="0" distB="0" distL="114300" distR="114300" simplePos="0" relativeHeight="251659264" behindDoc="0" locked="0" layoutInCell="1" allowOverlap="1" wp14:anchorId="0C9506F4" wp14:editId="4C388346">
                  <wp:simplePos x="0" y="0"/>
                  <wp:positionH relativeFrom="column">
                    <wp:posOffset>3601147</wp:posOffset>
                  </wp:positionH>
                  <wp:positionV relativeFrom="paragraph">
                    <wp:posOffset>369</wp:posOffset>
                  </wp:positionV>
                  <wp:extent cx="988142" cy="1318160"/>
                  <wp:effectExtent l="0" t="0" r="2540" b="0"/>
                  <wp:wrapThrough wrapText="bothSides">
                    <wp:wrapPolygon edited="0">
                      <wp:start x="0" y="0"/>
                      <wp:lineTo x="0" y="21236"/>
                      <wp:lineTo x="21239" y="21236"/>
                      <wp:lineTo x="21239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42" cy="13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1EC7" w:rsidRPr="00B4103D">
              <w:rPr>
                <w:rFonts w:ascii="Tahoma" w:hAnsi="Tahoma" w:cs="Tahoma"/>
                <w:bCs/>
                <w:i/>
                <w:iCs/>
                <w:sz w:val="72"/>
                <w:szCs w:val="72"/>
              </w:rPr>
              <w:t xml:space="preserve">Dhiab Kamel </w:t>
            </w:r>
          </w:p>
        </w:tc>
        <w:tc>
          <w:tcPr>
            <w:tcW w:w="895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96770F">
        <w:tc>
          <w:tcPr>
            <w:tcW w:w="3643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82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75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96770F">
        <w:trPr>
          <w:trHeight w:val="2057"/>
        </w:trPr>
        <w:tc>
          <w:tcPr>
            <w:tcW w:w="3643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E955BC" w:rsidP="00605A5B">
            <w:pPr>
              <w:pStyle w:val="Heading1"/>
            </w:pPr>
            <w:sdt>
              <w:sdtPr>
                <w:id w:val="1604447469"/>
                <w:placeholder>
                  <w:docPart w:val="38C2409BE25AC6479E27FC3D65C5DE1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:rsidR="00C1095A" w:rsidRDefault="00CE37A7" w:rsidP="00C1095A">
            <w:pPr>
              <w:pStyle w:val="TextLeft"/>
            </w:pPr>
            <w:r>
              <w:t>Cité Ennour Bengardane-Tunisie 4160</w:t>
            </w:r>
          </w:p>
          <w:p w:rsidR="00C1095A" w:rsidRDefault="00587201" w:rsidP="00C1095A">
            <w:pPr>
              <w:pStyle w:val="TextLeft"/>
            </w:pPr>
            <w:r>
              <w:t>0021693826040</w:t>
            </w:r>
          </w:p>
          <w:p w:rsidR="009B4020" w:rsidRDefault="00E955BC" w:rsidP="00C1095A">
            <w:pPr>
              <w:pStyle w:val="TextLeft"/>
            </w:pPr>
            <w:hyperlink r:id="rId11" w:history="1">
              <w:r w:rsidR="00587201" w:rsidRPr="0004700B">
                <w:rPr>
                  <w:rStyle w:val="Hyperlink"/>
                </w:rPr>
                <w:t>Misteriouseyes3@gmail.com</w:t>
              </w:r>
            </w:hyperlink>
          </w:p>
          <w:p w:rsidR="00605A5B" w:rsidRDefault="00EF65B4" w:rsidP="00605A5B">
            <w:pPr>
              <w:pStyle w:val="TextLeft"/>
            </w:pPr>
            <w:r w:rsidRPr="00EF65B4">
              <w:t>https://www.linkedin.com/in/dhiab-kamel-6125b416b</w:t>
            </w:r>
          </w:p>
        </w:tc>
        <w:tc>
          <w:tcPr>
            <w:tcW w:w="715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716B6A" w:rsidP="00605A5B">
            <w:pPr>
              <w:pStyle w:val="Heading2"/>
            </w:pPr>
            <w:r>
              <w:t xml:space="preserve">Compétences </w:t>
            </w:r>
          </w:p>
          <w:p w:rsidR="00605A5B" w:rsidRDefault="00716B6A" w:rsidP="00715B6B">
            <w:pPr>
              <w:pStyle w:val="TextRight"/>
              <w:numPr>
                <w:ilvl w:val="0"/>
                <w:numId w:val="1"/>
              </w:numPr>
            </w:pPr>
            <w:r>
              <w:t xml:space="preserve">Réparation et formatage des ordinateurs </w:t>
            </w:r>
          </w:p>
          <w:p w:rsidR="0037633A" w:rsidRPr="0037633A" w:rsidRDefault="00274532" w:rsidP="0037633A">
            <w:pPr>
              <w:pStyle w:val="ListParagraph"/>
              <w:numPr>
                <w:ilvl w:val="0"/>
                <w:numId w:val="1"/>
              </w:numPr>
            </w:pPr>
            <w:r>
              <w:t xml:space="preserve">Travail bureautiques </w:t>
            </w:r>
          </w:p>
          <w:p w:rsidR="00715B6B" w:rsidRDefault="00A76420" w:rsidP="00715B6B">
            <w:pPr>
              <w:pStyle w:val="ListParagraph"/>
              <w:numPr>
                <w:ilvl w:val="0"/>
                <w:numId w:val="1"/>
              </w:numPr>
            </w:pPr>
            <w:r>
              <w:t xml:space="preserve">Réparation des appareils électronique </w:t>
            </w:r>
          </w:p>
          <w:p w:rsidR="00A76420" w:rsidRDefault="00A76420" w:rsidP="00715B6B">
            <w:pPr>
              <w:pStyle w:val="ListParagraph"/>
              <w:numPr>
                <w:ilvl w:val="0"/>
                <w:numId w:val="1"/>
              </w:numPr>
            </w:pPr>
            <w:r>
              <w:t xml:space="preserve">Soudure à l'arc </w:t>
            </w:r>
          </w:p>
          <w:p w:rsidR="00A76420" w:rsidRDefault="0037633A" w:rsidP="00715B6B">
            <w:pPr>
              <w:pStyle w:val="ListParagraph"/>
              <w:numPr>
                <w:ilvl w:val="0"/>
                <w:numId w:val="1"/>
              </w:numPr>
            </w:pPr>
            <w:r>
              <w:t xml:space="preserve">Plomberie </w:t>
            </w:r>
          </w:p>
          <w:p w:rsidR="0037633A" w:rsidRDefault="00274532" w:rsidP="00715B6B">
            <w:pPr>
              <w:pStyle w:val="ListParagraph"/>
              <w:numPr>
                <w:ilvl w:val="0"/>
                <w:numId w:val="1"/>
              </w:numPr>
            </w:pPr>
            <w:r>
              <w:t xml:space="preserve">Installation parabole </w:t>
            </w:r>
          </w:p>
          <w:p w:rsidR="00274532" w:rsidRDefault="004535B1" w:rsidP="00715B6B">
            <w:pPr>
              <w:pStyle w:val="ListParagraph"/>
              <w:numPr>
                <w:ilvl w:val="0"/>
                <w:numId w:val="1"/>
              </w:numPr>
            </w:pPr>
            <w:r>
              <w:t xml:space="preserve">Installation électricité pour maison et locaux commerciaux </w:t>
            </w:r>
          </w:p>
          <w:p w:rsidR="004535B1" w:rsidRDefault="004535B1" w:rsidP="00715B6B">
            <w:pPr>
              <w:pStyle w:val="ListParagraph"/>
              <w:numPr>
                <w:ilvl w:val="0"/>
                <w:numId w:val="1"/>
              </w:numPr>
            </w:pPr>
            <w:r>
              <w:t xml:space="preserve">Installation caméra de surveillance </w:t>
            </w:r>
          </w:p>
          <w:p w:rsidR="00CB6FBC" w:rsidRPr="00715B6B" w:rsidRDefault="00005DDB" w:rsidP="00A54E40">
            <w:pPr>
              <w:pStyle w:val="ListParagraph"/>
              <w:numPr>
                <w:ilvl w:val="0"/>
                <w:numId w:val="1"/>
              </w:numPr>
            </w:pPr>
            <w:r>
              <w:t xml:space="preserve">Montage Vidéo </w:t>
            </w:r>
            <w:r w:rsidR="00CA1C60">
              <w:t xml:space="preserve">et son et traitement image </w:t>
            </w:r>
          </w:p>
        </w:tc>
      </w:tr>
      <w:tr w:rsidR="000E1D44" w:rsidTr="0096770F">
        <w:trPr>
          <w:trHeight w:val="3688"/>
        </w:trPr>
        <w:tc>
          <w:tcPr>
            <w:tcW w:w="3643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E955BC" w:rsidP="000E1D44">
            <w:pPr>
              <w:pStyle w:val="Heading1"/>
            </w:pPr>
            <w:sdt>
              <w:sdtPr>
                <w:id w:val="1723097672"/>
                <w:placeholder>
                  <w:docPart w:val="31D2FEC91DB6C8498878B500D44698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:rsidR="000E1D44" w:rsidRDefault="00B64152" w:rsidP="00C1095A">
            <w:pPr>
              <w:pStyle w:val="TextLeft"/>
            </w:pPr>
            <w:r>
              <w:t xml:space="preserve">4eme année secondaire section lettre </w:t>
            </w:r>
          </w:p>
          <w:p w:rsidR="007B7DBA" w:rsidRDefault="00E06925" w:rsidP="00C10A20">
            <w:pPr>
              <w:ind w:left="720"/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 w:rsidRPr="00513F36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 xml:space="preserve">Formation </w:t>
            </w:r>
            <w:r w:rsidR="00222412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 xml:space="preserve">                  </w:t>
            </w:r>
            <w:r w:rsidRPr="00513F36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professionnelle</w:t>
            </w:r>
          </w:p>
          <w:p w:rsidR="0083353C" w:rsidRDefault="0083353C" w:rsidP="00C10A20">
            <w:pPr>
              <w:ind w:left="720"/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</w:p>
          <w:p w:rsidR="00C10A20" w:rsidRPr="00A42CEA" w:rsidRDefault="00D87DCC" w:rsidP="001337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2"/>
                <w:szCs w:val="22"/>
              </w:rPr>
            </w:pPr>
            <w:r w:rsidRPr="00A42CEA">
              <w:rPr>
                <w:rFonts w:cstheme="minorHAnsi"/>
                <w:color w:val="auto"/>
                <w:sz w:val="22"/>
                <w:szCs w:val="22"/>
              </w:rPr>
              <w:t>BTP</w:t>
            </w:r>
            <w:r w:rsidR="003D2510" w:rsidRPr="00A42CEA">
              <w:rPr>
                <w:rFonts w:cstheme="minorHAnsi"/>
                <w:color w:val="auto"/>
                <w:sz w:val="22"/>
                <w:szCs w:val="22"/>
              </w:rPr>
              <w:t xml:space="preserve"> en électronique </w:t>
            </w:r>
            <w:r w:rsidRPr="00A42CEA">
              <w:rPr>
                <w:rFonts w:cstheme="minorHAnsi"/>
                <w:color w:val="auto"/>
                <w:sz w:val="22"/>
                <w:szCs w:val="22"/>
              </w:rPr>
              <w:t xml:space="preserve"> du centre de formation professionnelle </w:t>
            </w:r>
            <w:r w:rsidR="000F5A8B" w:rsidRPr="00A42CEA">
              <w:rPr>
                <w:rFonts w:cstheme="minorHAnsi"/>
                <w:color w:val="auto"/>
                <w:sz w:val="22"/>
                <w:szCs w:val="22"/>
              </w:rPr>
              <w:t xml:space="preserve">à Bengardan Tunisie </w:t>
            </w:r>
          </w:p>
          <w:p w:rsidR="000F5A8B" w:rsidRPr="001337CA" w:rsidRDefault="000F5A8B" w:rsidP="001337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648276" w:themeColor="accent5"/>
                <w:sz w:val="28"/>
                <w:szCs w:val="28"/>
              </w:rPr>
            </w:pPr>
            <w:r w:rsidRPr="001337CA">
              <w:rPr>
                <w:rFonts w:cstheme="minorHAnsi"/>
                <w:color w:val="auto"/>
                <w:sz w:val="22"/>
                <w:szCs w:val="22"/>
              </w:rPr>
              <w:t xml:space="preserve">BTS </w:t>
            </w:r>
            <w:r w:rsidR="003D2510" w:rsidRPr="001337CA">
              <w:rPr>
                <w:rFonts w:cstheme="minorHAnsi"/>
                <w:color w:val="auto"/>
                <w:sz w:val="22"/>
                <w:szCs w:val="22"/>
              </w:rPr>
              <w:t xml:space="preserve">en télécommunication </w:t>
            </w:r>
            <w:r w:rsidRPr="001337CA">
              <w:rPr>
                <w:rFonts w:cstheme="minorHAnsi"/>
                <w:color w:val="auto"/>
                <w:sz w:val="22"/>
                <w:szCs w:val="22"/>
              </w:rPr>
              <w:t xml:space="preserve">du </w:t>
            </w:r>
            <w:r w:rsidR="005A3DF9" w:rsidRPr="001337CA">
              <w:rPr>
                <w:rFonts w:cstheme="minorHAnsi"/>
                <w:color w:val="auto"/>
                <w:sz w:val="22"/>
                <w:szCs w:val="22"/>
              </w:rPr>
              <w:t>centre sectoriel de formation en électronique à Sousse</w:t>
            </w:r>
            <w:r w:rsidR="005A3DF9" w:rsidRPr="001337CA">
              <w:rPr>
                <w:rFonts w:cstheme="minorHAnsi"/>
                <w:color w:val="648276" w:themeColor="accent5"/>
                <w:sz w:val="28"/>
                <w:szCs w:val="28"/>
              </w:rPr>
              <w:t xml:space="preserve"> </w:t>
            </w:r>
          </w:p>
          <w:p w:rsidR="00B64152" w:rsidRPr="00B64152" w:rsidRDefault="00B64152" w:rsidP="00B64152"/>
        </w:tc>
        <w:tc>
          <w:tcPr>
            <w:tcW w:w="715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31E09FCAD2B8EC4F80F7FD2F923A48BE"/>
              </w:placeholder>
              <w:temporary/>
              <w:showingPlcHdr/>
              <w15:appearance w15:val="hidden"/>
              <w:text/>
            </w:sdtPr>
            <w:sdtEndPr/>
            <w:sdtContent>
              <w:p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:rsidR="000E1D44" w:rsidRDefault="007F0714" w:rsidP="000E1D44">
            <w:pPr>
              <w:pStyle w:val="SmallText"/>
            </w:pPr>
            <w:r>
              <w:t>D</w:t>
            </w:r>
            <w:r w:rsidR="0028703A">
              <w:t>u</w:t>
            </w:r>
            <w:r>
              <w:t xml:space="preserve"> </w:t>
            </w:r>
            <w:r w:rsidR="005C2C9E">
              <w:t xml:space="preserve">10/06/2019 jusqu'à présent </w:t>
            </w:r>
          </w:p>
          <w:p w:rsidR="000E1D44" w:rsidRDefault="00D10E2C" w:rsidP="0057534A">
            <w:pPr>
              <w:pStyle w:val="TextRight"/>
            </w:pPr>
            <w:r>
              <w:t xml:space="preserve">technicien au sein du </w:t>
            </w:r>
            <w:r w:rsidRPr="00D10E2C">
              <w:t>société d'exploitation et de gestion des ouvrage et réseau</w:t>
            </w:r>
            <w:r w:rsidR="00E92AA1">
              <w:t xml:space="preserve"> Djerba </w:t>
            </w:r>
            <w:r w:rsidR="00A77918">
              <w:t>(SEGOR )</w:t>
            </w:r>
          </w:p>
          <w:p w:rsidR="00201FA9" w:rsidRDefault="00201FA9" w:rsidP="00201FA9"/>
          <w:p w:rsidR="00201FA9" w:rsidRPr="00DF526F" w:rsidRDefault="00201FA9" w:rsidP="00201FA9">
            <w:pPr>
              <w:rPr>
                <w:b/>
                <w:bCs/>
                <w:sz w:val="32"/>
                <w:szCs w:val="32"/>
              </w:rPr>
            </w:pPr>
            <w:r w:rsidRPr="00DF526F">
              <w:rPr>
                <w:b/>
                <w:bCs/>
                <w:color w:val="648276" w:themeColor="accent5"/>
                <w:sz w:val="32"/>
                <w:szCs w:val="32"/>
              </w:rPr>
              <w:t>Langues</w:t>
            </w:r>
            <w:r w:rsidRPr="00DF526F">
              <w:rPr>
                <w:b/>
                <w:bCs/>
                <w:sz w:val="32"/>
                <w:szCs w:val="32"/>
              </w:rPr>
              <w:t xml:space="preserve"> </w:t>
            </w:r>
          </w:p>
          <w:p w:rsidR="00984A82" w:rsidRDefault="00984A82" w:rsidP="00201FA9"/>
          <w:p w:rsidR="00984A82" w:rsidRDefault="00984A82" w:rsidP="00B96FB7">
            <w:pPr>
              <w:pStyle w:val="ListParagraph"/>
              <w:numPr>
                <w:ilvl w:val="0"/>
                <w:numId w:val="2"/>
              </w:numPr>
            </w:pPr>
            <w:r>
              <w:t xml:space="preserve">Arabe langue maternel </w:t>
            </w:r>
          </w:p>
          <w:p w:rsidR="00B96FB7" w:rsidRDefault="00B96FB7" w:rsidP="00B96FB7">
            <w:pPr>
              <w:pStyle w:val="ListParagraph"/>
              <w:numPr>
                <w:ilvl w:val="0"/>
                <w:numId w:val="2"/>
              </w:numPr>
            </w:pPr>
            <w:r>
              <w:t xml:space="preserve">Français </w:t>
            </w:r>
            <w:r w:rsidR="00837E0E">
              <w:t xml:space="preserve">niveau professionnelle lire et écrire </w:t>
            </w:r>
          </w:p>
          <w:p w:rsidR="00837E0E" w:rsidRDefault="00420C40" w:rsidP="00B96FB7">
            <w:pPr>
              <w:pStyle w:val="ListParagraph"/>
              <w:numPr>
                <w:ilvl w:val="0"/>
                <w:numId w:val="2"/>
              </w:numPr>
            </w:pPr>
            <w:r>
              <w:t xml:space="preserve">Anglais niveau professionnelle lire et écrire </w:t>
            </w:r>
          </w:p>
          <w:p w:rsidR="008010A3" w:rsidRDefault="008010A3" w:rsidP="008010A3">
            <w:pPr>
              <w:pStyle w:val="ListParagraph"/>
            </w:pPr>
          </w:p>
          <w:p w:rsidR="008010A3" w:rsidRPr="001B6EA9" w:rsidRDefault="00BC1DEA" w:rsidP="00DF526F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B6EA9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Logiciels</w:t>
            </w:r>
            <w:r w:rsidRPr="001B6EA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</w:p>
          <w:p w:rsidR="00BC1DEA" w:rsidRDefault="00BC1DEA" w:rsidP="008010A3">
            <w:pPr>
              <w:pStyle w:val="ListParagraph"/>
            </w:pPr>
          </w:p>
          <w:p w:rsidR="00BC1DEA" w:rsidRDefault="00292A04" w:rsidP="00292A04">
            <w:pPr>
              <w:pStyle w:val="ListParagraph"/>
              <w:numPr>
                <w:ilvl w:val="0"/>
                <w:numId w:val="3"/>
              </w:numPr>
            </w:pPr>
            <w:r>
              <w:t>EAGLE</w:t>
            </w:r>
            <w:r w:rsidR="00DD109B">
              <w:t xml:space="preserve"> </w:t>
            </w:r>
            <w:r w:rsidR="004E16E3">
              <w:t xml:space="preserve">niveau professionnelle </w:t>
            </w:r>
          </w:p>
          <w:p w:rsidR="004E16E3" w:rsidRDefault="004E16E3" w:rsidP="00292A04">
            <w:pPr>
              <w:pStyle w:val="ListParagraph"/>
              <w:numPr>
                <w:ilvl w:val="0"/>
                <w:numId w:val="3"/>
              </w:numPr>
            </w:pPr>
            <w:r>
              <w:t xml:space="preserve">Autocad niveau moyen </w:t>
            </w:r>
          </w:p>
          <w:p w:rsidR="004E16E3" w:rsidRDefault="00B729B9" w:rsidP="00292A04">
            <w:pPr>
              <w:pStyle w:val="ListParagraph"/>
              <w:numPr>
                <w:ilvl w:val="0"/>
                <w:numId w:val="3"/>
              </w:numPr>
            </w:pPr>
            <w:r>
              <w:t xml:space="preserve">Vidéo maker niveau professionnelle </w:t>
            </w:r>
          </w:p>
          <w:p w:rsidR="00E0287C" w:rsidRDefault="00E0287C" w:rsidP="00292A04">
            <w:pPr>
              <w:pStyle w:val="ListParagraph"/>
              <w:numPr>
                <w:ilvl w:val="0"/>
                <w:numId w:val="3"/>
              </w:numPr>
            </w:pPr>
            <w:r>
              <w:t xml:space="preserve">Photoshop niveau professionnelle </w:t>
            </w:r>
          </w:p>
          <w:p w:rsidR="00E0287C" w:rsidRPr="00201FA9" w:rsidRDefault="00E0287C" w:rsidP="001C5685">
            <w:pPr>
              <w:pStyle w:val="ListParagraph"/>
              <w:ind w:left="1440"/>
            </w:pPr>
          </w:p>
        </w:tc>
      </w:tr>
      <w:tr w:rsidR="000E1D44" w:rsidTr="0096770F">
        <w:trPr>
          <w:trHeight w:val="2375"/>
        </w:trPr>
        <w:tc>
          <w:tcPr>
            <w:tcW w:w="3643" w:type="dxa"/>
            <w:gridSpan w:val="2"/>
            <w:tcBorders>
              <w:right w:val="single" w:sz="18" w:space="0" w:color="648276" w:themeColor="accent5"/>
            </w:tcBorders>
          </w:tcPr>
          <w:p w:rsidR="000E1D44" w:rsidRDefault="000E1D44" w:rsidP="0057534A">
            <w:pPr>
              <w:pStyle w:val="TextLeft"/>
            </w:pPr>
          </w:p>
        </w:tc>
        <w:tc>
          <w:tcPr>
            <w:tcW w:w="7157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57534A" w:rsidRDefault="0057534A" w:rsidP="0057534A">
            <w:pPr>
              <w:pStyle w:val="TextRight"/>
            </w:pPr>
          </w:p>
          <w:p w:rsidR="000E1D44" w:rsidRDefault="000E1D44" w:rsidP="000E1D44">
            <w:pPr>
              <w:pStyle w:val="TextRight"/>
            </w:pPr>
          </w:p>
        </w:tc>
      </w:tr>
    </w:tbl>
    <w:p w:rsidR="00C55D85" w:rsidRDefault="00C55D85"/>
    <w:sectPr w:rsidR="00C55D85" w:rsidSect="00F4501B">
      <w:foot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34" w:rsidRDefault="00D93934" w:rsidP="00F316AD">
      <w:r>
        <w:separator/>
      </w:r>
    </w:p>
  </w:endnote>
  <w:endnote w:type="continuationSeparator" w:id="0">
    <w:p w:rsidR="00D93934" w:rsidRDefault="00D9393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charset w:val="00"/>
    <w:family w:val="roman"/>
    <w:pitch w:val="variable"/>
    <w:sig w:usb0="00000001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009C8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34" w:rsidRDefault="00D93934" w:rsidP="00F316AD">
      <w:r>
        <w:separator/>
      </w:r>
    </w:p>
  </w:footnote>
  <w:footnote w:type="continuationSeparator" w:id="0">
    <w:p w:rsidR="00D93934" w:rsidRDefault="00D9393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76D"/>
    <w:multiLevelType w:val="hybridMultilevel"/>
    <w:tmpl w:val="D9CA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C0054"/>
    <w:multiLevelType w:val="hybridMultilevel"/>
    <w:tmpl w:val="AC525C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D00C3"/>
    <w:multiLevelType w:val="hybridMultilevel"/>
    <w:tmpl w:val="1CA071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845BBC"/>
    <w:multiLevelType w:val="hybridMultilevel"/>
    <w:tmpl w:val="1B9C8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01"/>
    <w:rsid w:val="00005DDB"/>
    <w:rsid w:val="00090037"/>
    <w:rsid w:val="000E1D44"/>
    <w:rsid w:val="000F5A8B"/>
    <w:rsid w:val="00114FA0"/>
    <w:rsid w:val="00125E28"/>
    <w:rsid w:val="001337CA"/>
    <w:rsid w:val="00142998"/>
    <w:rsid w:val="001B6EA9"/>
    <w:rsid w:val="001C5685"/>
    <w:rsid w:val="001E4417"/>
    <w:rsid w:val="0020139A"/>
    <w:rsid w:val="00201FA9"/>
    <w:rsid w:val="0020696E"/>
    <w:rsid w:val="00222412"/>
    <w:rsid w:val="002356A2"/>
    <w:rsid w:val="00274532"/>
    <w:rsid w:val="00276330"/>
    <w:rsid w:val="0028703A"/>
    <w:rsid w:val="00292A04"/>
    <w:rsid w:val="002B304F"/>
    <w:rsid w:val="002D12DA"/>
    <w:rsid w:val="003019B2"/>
    <w:rsid w:val="0034688D"/>
    <w:rsid w:val="0037633A"/>
    <w:rsid w:val="003A07E8"/>
    <w:rsid w:val="003A46B6"/>
    <w:rsid w:val="003D2510"/>
    <w:rsid w:val="003E2237"/>
    <w:rsid w:val="0040233B"/>
    <w:rsid w:val="00420C40"/>
    <w:rsid w:val="00426E4E"/>
    <w:rsid w:val="00430379"/>
    <w:rsid w:val="004535B1"/>
    <w:rsid w:val="004753FC"/>
    <w:rsid w:val="004C162B"/>
    <w:rsid w:val="004E16E3"/>
    <w:rsid w:val="00511A6E"/>
    <w:rsid w:val="00513F36"/>
    <w:rsid w:val="00526C3C"/>
    <w:rsid w:val="0057534A"/>
    <w:rsid w:val="00587201"/>
    <w:rsid w:val="005A3DF9"/>
    <w:rsid w:val="005C2C9E"/>
    <w:rsid w:val="00605A5B"/>
    <w:rsid w:val="00607CA9"/>
    <w:rsid w:val="006C60E6"/>
    <w:rsid w:val="006E70D3"/>
    <w:rsid w:val="00715B6B"/>
    <w:rsid w:val="00716B6A"/>
    <w:rsid w:val="00721FCD"/>
    <w:rsid w:val="00753B44"/>
    <w:rsid w:val="00755AC7"/>
    <w:rsid w:val="00765A35"/>
    <w:rsid w:val="007B0F94"/>
    <w:rsid w:val="007B7DBA"/>
    <w:rsid w:val="007F0714"/>
    <w:rsid w:val="008010A3"/>
    <w:rsid w:val="0083353C"/>
    <w:rsid w:val="00837E0E"/>
    <w:rsid w:val="00884C07"/>
    <w:rsid w:val="0091703A"/>
    <w:rsid w:val="0096770F"/>
    <w:rsid w:val="00984A82"/>
    <w:rsid w:val="009A39E3"/>
    <w:rsid w:val="009B4020"/>
    <w:rsid w:val="00A42CEA"/>
    <w:rsid w:val="00A54E40"/>
    <w:rsid w:val="00A7070E"/>
    <w:rsid w:val="00A76420"/>
    <w:rsid w:val="00A77918"/>
    <w:rsid w:val="00A77921"/>
    <w:rsid w:val="00AA38AE"/>
    <w:rsid w:val="00B4103D"/>
    <w:rsid w:val="00B528D2"/>
    <w:rsid w:val="00B575FB"/>
    <w:rsid w:val="00B64152"/>
    <w:rsid w:val="00B729B9"/>
    <w:rsid w:val="00B96FB7"/>
    <w:rsid w:val="00BC1DEA"/>
    <w:rsid w:val="00C1095A"/>
    <w:rsid w:val="00C10A20"/>
    <w:rsid w:val="00C55D85"/>
    <w:rsid w:val="00CA1C60"/>
    <w:rsid w:val="00CA2273"/>
    <w:rsid w:val="00CB6FBC"/>
    <w:rsid w:val="00CD1EC7"/>
    <w:rsid w:val="00CD4713"/>
    <w:rsid w:val="00CD50FD"/>
    <w:rsid w:val="00CE37A7"/>
    <w:rsid w:val="00D10E2C"/>
    <w:rsid w:val="00D47124"/>
    <w:rsid w:val="00D87DCC"/>
    <w:rsid w:val="00D93934"/>
    <w:rsid w:val="00DA7BC4"/>
    <w:rsid w:val="00DD109B"/>
    <w:rsid w:val="00DD5D7B"/>
    <w:rsid w:val="00DF526F"/>
    <w:rsid w:val="00E0287C"/>
    <w:rsid w:val="00E06925"/>
    <w:rsid w:val="00E74601"/>
    <w:rsid w:val="00E92AA1"/>
    <w:rsid w:val="00EB5C89"/>
    <w:rsid w:val="00EB6FA6"/>
    <w:rsid w:val="00EE5777"/>
    <w:rsid w:val="00EF65B4"/>
    <w:rsid w:val="00F23D8D"/>
    <w:rsid w:val="00F27A43"/>
    <w:rsid w:val="00F316AD"/>
    <w:rsid w:val="00F4501B"/>
    <w:rsid w:val="00FA03BA"/>
    <w:rsid w:val="00FA2210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58720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2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1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Misteriouseyes3@gmail.com" TargetMode="Externa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E2A1624-59E5-7341-82B4-EF1AC3481858%7dtf67351832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C2409BE25AC6479E27FC3D65C5D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E673F-7744-B142-A69A-6B561B4FBB21}"/>
      </w:docPartPr>
      <w:docPartBody>
        <w:p w:rsidR="001B62FC" w:rsidRDefault="00BF1A4E">
          <w:pPr>
            <w:pStyle w:val="38C2409BE25AC6479E27FC3D65C5DE12"/>
          </w:pPr>
          <w:r w:rsidRPr="00605A5B">
            <w:t>Contact</w:t>
          </w:r>
        </w:p>
      </w:docPartBody>
    </w:docPart>
    <w:docPart>
      <w:docPartPr>
        <w:name w:val="31D2FEC91DB6C8498878B500D446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F9783-553A-6F43-AE45-C22C6853AE9B}"/>
      </w:docPartPr>
      <w:docPartBody>
        <w:p w:rsidR="001B62FC" w:rsidRDefault="00BF1A4E">
          <w:pPr>
            <w:pStyle w:val="31D2FEC91DB6C8498878B500D44698F5"/>
          </w:pPr>
          <w:r>
            <w:t>Education</w:t>
          </w:r>
        </w:p>
      </w:docPartBody>
    </w:docPart>
    <w:docPart>
      <w:docPartPr>
        <w:name w:val="31E09FCAD2B8EC4F80F7FD2F923A4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708A-25D7-F645-AEBB-5B2F09CD433B}"/>
      </w:docPartPr>
      <w:docPartBody>
        <w:p w:rsidR="001B62FC" w:rsidRDefault="00BF1A4E">
          <w:pPr>
            <w:pStyle w:val="31E09FCAD2B8EC4F80F7FD2F923A48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charset w:val="00"/>
    <w:family w:val="roman"/>
    <w:pitch w:val="variable"/>
    <w:sig w:usb0="00000001" w:usb1="00000000" w:usb2="00000000" w:usb3="00000000" w:csb0="0000009F" w:csb1="00000000"/>
  </w:font>
  <w:font w:name="Times New Roman (Body CS)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35"/>
    <w:rsid w:val="001B62FC"/>
    <w:rsid w:val="00B80D35"/>
    <w:rsid w:val="00B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38C2409BE25AC6479E27FC3D65C5DE12">
    <w:name w:val="38C2409BE25AC6479E27FC3D65C5DE12"/>
  </w:style>
  <w:style w:type="paragraph" w:customStyle="1" w:styleId="31D2FEC91DB6C8498878B500D44698F5">
    <w:name w:val="31D2FEC91DB6C8498878B500D44698F5"/>
  </w:style>
  <w:style w:type="paragraph" w:customStyle="1" w:styleId="31E09FCAD2B8EC4F80F7FD2F923A48BE">
    <w:name w:val="31E09FCAD2B8EC4F80F7FD2F923A4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%7b3E2A1624-59E5-7341-82B4-EF1AC3481858%7dtf67351832_win32.dotx</Template>
  <TotalTime>0</TotalTime>
  <Pages>1</Pages>
  <Words>176</Words>
  <Characters>1009</Characters>
  <Application>Microsoft Office Word</Application>
  <DocSecurity>0</DocSecurity>
  <Lines>8</Lines>
  <Paragraphs>2</Paragraphs>
  <ScaleCrop>false</ScaleCrop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2021-08-04T17:23:00Z</dcterms:created>
  <dcterms:modified xsi:type="dcterms:W3CDTF">2021-08-04T17:23:00Z</dcterms:modified>
</cp:coreProperties>
</file>