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05" w:rsidRPr="00DA38CB" w:rsidRDefault="00DA38CB" w:rsidP="000A71F7">
      <w:pPr>
        <w:pStyle w:val="Coordonnes"/>
        <w:jc w:val="left"/>
        <w:rPr>
          <w:noProof/>
          <w:sz w:val="28"/>
          <w:szCs w:val="32"/>
        </w:rPr>
      </w:pPr>
      <w:r w:rsidRPr="00DA38CB">
        <w:rPr>
          <w:rStyle w:val="Accentuation"/>
          <w:noProof/>
        </w:rPr>
        <w:drawing>
          <wp:anchor distT="0" distB="0" distL="114300" distR="114300" simplePos="0" relativeHeight="251658240" behindDoc="1" locked="0" layoutInCell="1" allowOverlap="1" wp14:anchorId="7829998D" wp14:editId="6EF4B898">
            <wp:simplePos x="0" y="0"/>
            <wp:positionH relativeFrom="margin">
              <wp:posOffset>5086350</wp:posOffset>
            </wp:positionH>
            <wp:positionV relativeFrom="paragraph">
              <wp:posOffset>0</wp:posOffset>
            </wp:positionV>
            <wp:extent cx="145669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186" y="21475"/>
                <wp:lineTo x="21186" y="0"/>
                <wp:lineTo x="0" y="0"/>
              </wp:wrapPolygon>
            </wp:wrapTight>
            <wp:docPr id="1" name="Image 1" descr="C:\Users\7\Desktop\153767070_254937466091879_79003684823584843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Desktop\153767070_254937466091879_7900368482358484328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noProof/>
            <w:sz w:val="28"/>
            <w:szCs w:val="32"/>
          </w:rPr>
          <w:alias w:val="[Adresse postale]"/>
          <w:tag w:val="[Adresse postale]"/>
          <w:id w:val="1415969137"/>
          <w:placeholder>
            <w:docPart w:val="FA404B3E04564F7199F63687922FECD7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42B56" w:rsidRPr="00DA38CB">
            <w:rPr>
              <w:noProof/>
              <w:sz w:val="28"/>
              <w:szCs w:val="32"/>
            </w:rPr>
            <w:t>23 Rue ell effa rades</w:t>
          </w:r>
        </w:sdtContent>
      </w:sdt>
    </w:p>
    <w:sdt>
      <w:sdtPr>
        <w:rPr>
          <w:noProof/>
          <w:sz w:val="28"/>
          <w:szCs w:val="32"/>
        </w:rPr>
        <w:alias w:val="Catégorie"/>
        <w:tag w:val=""/>
        <w:id w:val="1543715586"/>
        <w:placeholder>
          <w:docPart w:val="26586FA6D1CA4EAE8BA8EC51E3C70914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52305" w:rsidRPr="00DA38CB" w:rsidRDefault="00342B56" w:rsidP="000A71F7">
          <w:pPr>
            <w:pStyle w:val="Coordonnes"/>
            <w:jc w:val="left"/>
            <w:rPr>
              <w:noProof/>
              <w:sz w:val="28"/>
              <w:szCs w:val="32"/>
            </w:rPr>
          </w:pPr>
          <w:r w:rsidRPr="00DA38CB">
            <w:rPr>
              <w:noProof/>
              <w:sz w:val="28"/>
              <w:szCs w:val="32"/>
            </w:rPr>
            <w:t>Rades tunis,2040</w:t>
          </w:r>
        </w:p>
      </w:sdtContent>
    </w:sdt>
    <w:p w:rsidR="00E52305" w:rsidRPr="000A71F7" w:rsidRDefault="00C42F4B" w:rsidP="000A71F7">
      <w:pPr>
        <w:pStyle w:val="Coordonnes"/>
        <w:jc w:val="left"/>
        <w:rPr>
          <w:noProof/>
          <w:sz w:val="28"/>
          <w:szCs w:val="32"/>
          <w:lang w:val="en-US"/>
        </w:rPr>
      </w:pPr>
      <w:sdt>
        <w:sdtPr>
          <w:rPr>
            <w:noProof/>
            <w:sz w:val="28"/>
            <w:szCs w:val="32"/>
            <w:lang w:val="en-US"/>
          </w:rPr>
          <w:alias w:val="Téléphone"/>
          <w:tag w:val="Téléphone"/>
          <w:id w:val="599758962"/>
          <w:placeholder>
            <w:docPart w:val="947AD094EBEF440DB9E49725A97449C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42B56" w:rsidRPr="000A71F7">
            <w:rPr>
              <w:noProof/>
              <w:sz w:val="28"/>
              <w:szCs w:val="32"/>
              <w:lang w:val="en-US"/>
            </w:rPr>
            <w:t>52061622</w:t>
          </w:r>
        </w:sdtContent>
      </w:sdt>
    </w:p>
    <w:sdt>
      <w:sdtPr>
        <w:rPr>
          <w:noProof/>
          <w:sz w:val="28"/>
          <w:szCs w:val="32"/>
          <w:lang w:val="en-US"/>
        </w:rPr>
        <w:alias w:val="Site web"/>
        <w:tag w:val="Site web"/>
        <w:id w:val="48967594"/>
        <w:placeholder>
          <w:docPart w:val="4A6DBD3348394033A4C20658ABC844D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52305" w:rsidRPr="000A71F7" w:rsidRDefault="00342B56" w:rsidP="000A71F7">
          <w:pPr>
            <w:pStyle w:val="Coordonnes"/>
            <w:jc w:val="left"/>
            <w:rPr>
              <w:noProof/>
              <w:sz w:val="28"/>
              <w:szCs w:val="32"/>
              <w:lang w:val="en-US"/>
            </w:rPr>
          </w:pPr>
          <w:r w:rsidRPr="000A71F7">
            <w:rPr>
              <w:noProof/>
              <w:sz w:val="28"/>
              <w:szCs w:val="32"/>
              <w:lang w:val="en-US"/>
            </w:rPr>
            <w:t>Akbel.ahmed@gmail.com</w:t>
          </w:r>
        </w:p>
      </w:sdtContent>
    </w:sdt>
    <w:p w:rsidR="000A71F7" w:rsidRPr="000A71F7" w:rsidRDefault="000A71F7" w:rsidP="000A71F7">
      <w:pPr>
        <w:pStyle w:val="Coordonnes"/>
        <w:jc w:val="left"/>
        <w:rPr>
          <w:rStyle w:val="Accentuation"/>
          <w:color w:val="595959" w:themeColor="text1" w:themeTint="A6"/>
          <w:sz w:val="28"/>
          <w:szCs w:val="32"/>
        </w:rPr>
      </w:pPr>
      <w:r w:rsidRPr="000A71F7">
        <w:rPr>
          <w:sz w:val="28"/>
          <w:szCs w:val="32"/>
        </w:rPr>
        <w:t>08</w:t>
      </w:r>
      <w:r>
        <w:rPr>
          <w:rStyle w:val="Accentuation"/>
          <w:noProof/>
          <w:lang w:val="en-US"/>
        </w:rPr>
        <w:t>/</w:t>
      </w:r>
      <w:r w:rsidRPr="000A71F7">
        <w:rPr>
          <w:sz w:val="28"/>
          <w:szCs w:val="32"/>
        </w:rPr>
        <w:t>01</w:t>
      </w:r>
      <w:r>
        <w:rPr>
          <w:rStyle w:val="Accentuation"/>
          <w:noProof/>
          <w:lang w:val="en-US"/>
        </w:rPr>
        <w:t>/</w:t>
      </w:r>
      <w:r w:rsidRPr="000A71F7">
        <w:rPr>
          <w:sz w:val="28"/>
          <w:szCs w:val="32"/>
        </w:rPr>
        <w:t>1997</w:t>
      </w:r>
    </w:p>
    <w:p w:rsidR="00E52305" w:rsidRPr="000A71F7" w:rsidRDefault="00C42F4B" w:rsidP="000A71F7">
      <w:pPr>
        <w:pStyle w:val="Nom"/>
      </w:pPr>
      <w:sdt>
        <w:sdtPr>
          <w:rPr>
            <w:noProof/>
          </w:rPr>
          <w:alias w:val="Votre Nom"/>
          <w:tag w:val=""/>
          <w:id w:val="1197042864"/>
          <w:placeholder>
            <w:docPart w:val="E05DD5AFFECF4F40914D70C9130603A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42B56" w:rsidRPr="000A71F7">
            <w:rPr>
              <w:noProof/>
            </w:rPr>
            <w:t>ikbel zarrouk</w:t>
          </w:r>
        </w:sdtContent>
      </w:sdt>
    </w:p>
    <w:tbl>
      <w:tblPr>
        <w:tblStyle w:val="TableaudeCV"/>
        <w:tblW w:w="5063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5581"/>
        <w:gridCol w:w="126"/>
        <w:gridCol w:w="2250"/>
      </w:tblGrid>
      <w:tr w:rsidR="00E52305" w:rsidRPr="00DA38CB" w:rsidTr="000A71F7">
        <w:trPr>
          <w:trHeight w:val="4209"/>
        </w:trPr>
        <w:tc>
          <w:tcPr>
            <w:tcW w:w="1778" w:type="dxa"/>
          </w:tcPr>
          <w:p w:rsidR="00E52305" w:rsidRPr="00DA38CB" w:rsidRDefault="001257B1">
            <w:pPr>
              <w:pStyle w:val="Titre1"/>
              <w:rPr>
                <w:b/>
                <w:bCs/>
                <w:noProof/>
              </w:rPr>
            </w:pPr>
            <w:r w:rsidRPr="00DA38CB">
              <w:rPr>
                <w:b/>
                <w:bCs/>
                <w:noProof/>
              </w:rPr>
              <w:t>Compétences</w:t>
            </w:r>
          </w:p>
        </w:tc>
        <w:tc>
          <w:tcPr>
            <w:tcW w:w="472" w:type="dxa"/>
          </w:tcPr>
          <w:p w:rsidR="00E52305" w:rsidRPr="00DA38CB" w:rsidRDefault="00E52305">
            <w:pPr>
              <w:rPr>
                <w:b/>
                <w:bCs/>
                <w:noProof/>
              </w:rPr>
            </w:pPr>
          </w:p>
        </w:tc>
        <w:tc>
          <w:tcPr>
            <w:tcW w:w="7957" w:type="dxa"/>
            <w:gridSpan w:val="3"/>
          </w:tcPr>
          <w:p w:rsidR="00E52305" w:rsidRPr="00DA38CB" w:rsidRDefault="00342B56" w:rsidP="00342B56">
            <w:pPr>
              <w:pStyle w:val="Titre1"/>
              <w:shd w:val="clear" w:color="auto" w:fill="FFFFFF"/>
              <w:spacing w:before="0"/>
              <w:jc w:val="left"/>
              <w:rPr>
                <w:rFonts w:ascii="Arial" w:hAnsi="Arial" w:cs="Arial"/>
                <w:b/>
                <w:bCs/>
                <w:color w:val="455A64"/>
              </w:rPr>
            </w:pPr>
            <w:r w:rsidRPr="00DA38CB">
              <w:rPr>
                <w:rFonts w:ascii="Arial" w:hAnsi="Arial" w:cs="Arial"/>
                <w:b/>
                <w:bCs/>
                <w:color w:val="455A64"/>
              </w:rPr>
              <w:t>Santé Sécurité</w:t>
            </w:r>
          </w:p>
          <w:p w:rsidR="00342B56" w:rsidRPr="00DA38CB" w:rsidRDefault="00342B56" w:rsidP="00342B56">
            <w:pPr>
              <w:pStyle w:val="Titre1"/>
              <w:shd w:val="clear" w:color="auto" w:fill="FFFFFF"/>
              <w:spacing w:before="0"/>
              <w:jc w:val="left"/>
              <w:rPr>
                <w:rFonts w:ascii="Arial" w:hAnsi="Arial" w:cs="Arial"/>
                <w:b/>
                <w:bCs/>
                <w:color w:val="455A64"/>
              </w:rPr>
            </w:pPr>
            <w:r w:rsidRPr="00DA38CB">
              <w:rPr>
                <w:rFonts w:ascii="Arial" w:hAnsi="Arial" w:cs="Arial"/>
                <w:b/>
                <w:bCs/>
                <w:color w:val="455A64"/>
              </w:rPr>
              <w:t>Administrer des données</w:t>
            </w:r>
          </w:p>
          <w:p w:rsidR="00342B56" w:rsidRPr="00DA38CB" w:rsidRDefault="00342B56" w:rsidP="00342B56">
            <w:pPr>
              <w:pStyle w:val="Titre1"/>
              <w:shd w:val="clear" w:color="auto" w:fill="FFFFFF"/>
              <w:spacing w:before="0"/>
              <w:jc w:val="left"/>
              <w:rPr>
                <w:rFonts w:ascii="Arial" w:hAnsi="Arial" w:cs="Arial"/>
                <w:b/>
                <w:bCs/>
                <w:color w:val="455A64"/>
                <w:kern w:val="36"/>
              </w:rPr>
            </w:pPr>
            <w:r w:rsidRPr="00DA38CB">
              <w:rPr>
                <w:rFonts w:ascii="Arial" w:hAnsi="Arial" w:cs="Arial"/>
                <w:b/>
                <w:bCs/>
                <w:color w:val="455A64"/>
              </w:rPr>
              <w:t>Effectuer des recherches d’informations</w:t>
            </w:r>
          </w:p>
          <w:p w:rsidR="00342B56" w:rsidRPr="00DA38CB" w:rsidRDefault="00342B56" w:rsidP="00342B56">
            <w:pPr>
              <w:pStyle w:val="Titre1"/>
              <w:shd w:val="clear" w:color="auto" w:fill="FFFFFF"/>
              <w:spacing w:before="0"/>
              <w:jc w:val="left"/>
              <w:rPr>
                <w:rFonts w:ascii="Arial" w:hAnsi="Arial" w:cs="Arial"/>
                <w:b/>
                <w:bCs/>
                <w:color w:val="455A64"/>
                <w:kern w:val="36"/>
              </w:rPr>
            </w:pPr>
            <w:r w:rsidRPr="00DA38CB">
              <w:rPr>
                <w:rFonts w:ascii="Arial" w:hAnsi="Arial" w:cs="Arial"/>
                <w:b/>
                <w:bCs/>
                <w:color w:val="455A64"/>
              </w:rPr>
              <w:t>Mettre en œuvre des mesures de sécurité</w:t>
            </w:r>
          </w:p>
          <w:p w:rsidR="00342B56" w:rsidRPr="00DA38CB" w:rsidRDefault="00342B56" w:rsidP="00342B56">
            <w:pPr>
              <w:pStyle w:val="Titre1"/>
              <w:shd w:val="clear" w:color="auto" w:fill="FFFFFF"/>
              <w:spacing w:before="0"/>
              <w:jc w:val="left"/>
              <w:rPr>
                <w:rFonts w:ascii="Arial" w:hAnsi="Arial" w:cs="Arial"/>
                <w:b/>
                <w:bCs/>
                <w:color w:val="455A64"/>
                <w:kern w:val="36"/>
              </w:rPr>
            </w:pPr>
            <w:r w:rsidRPr="00DA38CB">
              <w:rPr>
                <w:rFonts w:ascii="Arial" w:hAnsi="Arial" w:cs="Arial"/>
                <w:b/>
                <w:bCs/>
                <w:color w:val="455A64"/>
              </w:rPr>
              <w:t>Prendre en charge des pannes</w:t>
            </w:r>
          </w:p>
          <w:p w:rsidR="00342B56" w:rsidRPr="00DA38CB" w:rsidRDefault="00342B56" w:rsidP="00342B56">
            <w:pPr>
              <w:pStyle w:val="Titre1"/>
              <w:shd w:val="clear" w:color="auto" w:fill="FFFFFF"/>
              <w:spacing w:before="0"/>
              <w:jc w:val="left"/>
              <w:rPr>
                <w:rFonts w:ascii="Arial" w:hAnsi="Arial" w:cs="Arial"/>
                <w:b/>
                <w:bCs/>
                <w:color w:val="455A64"/>
                <w:kern w:val="36"/>
              </w:rPr>
            </w:pPr>
            <w:r w:rsidRPr="00DA38CB">
              <w:rPr>
                <w:rFonts w:ascii="Arial" w:hAnsi="Arial" w:cs="Arial"/>
                <w:b/>
                <w:bCs/>
                <w:color w:val="455A64"/>
              </w:rPr>
              <w:t>Utiliser les ressources d'un réseau et Internet</w:t>
            </w:r>
          </w:p>
          <w:p w:rsidR="00342B56" w:rsidRPr="00DA38CB" w:rsidRDefault="00342B56" w:rsidP="00342B56">
            <w:pPr>
              <w:pStyle w:val="Titre1"/>
              <w:shd w:val="clear" w:color="auto" w:fill="FFFFFF"/>
              <w:spacing w:before="0"/>
              <w:jc w:val="left"/>
              <w:rPr>
                <w:rFonts w:ascii="Arial" w:hAnsi="Arial" w:cs="Arial"/>
                <w:b/>
                <w:bCs/>
                <w:color w:val="455A64"/>
                <w:kern w:val="36"/>
              </w:rPr>
            </w:pPr>
            <w:r w:rsidRPr="00DA38CB">
              <w:rPr>
                <w:rFonts w:ascii="Arial" w:hAnsi="Arial" w:cs="Arial"/>
                <w:b/>
                <w:bCs/>
                <w:color w:val="455A64"/>
              </w:rPr>
              <w:t>Réaliser des activités commerciales</w:t>
            </w:r>
          </w:p>
          <w:p w:rsidR="00342B56" w:rsidRPr="00DA38CB" w:rsidRDefault="00342B56" w:rsidP="00342B56">
            <w:pPr>
              <w:pStyle w:val="Titre1"/>
              <w:shd w:val="clear" w:color="auto" w:fill="FFFFFF"/>
              <w:spacing w:before="0"/>
              <w:jc w:val="left"/>
              <w:rPr>
                <w:rFonts w:ascii="Arial" w:hAnsi="Arial" w:cs="Arial"/>
                <w:b/>
                <w:bCs/>
                <w:color w:val="455A64"/>
                <w:kern w:val="36"/>
              </w:rPr>
            </w:pPr>
            <w:r w:rsidRPr="00DA38CB">
              <w:rPr>
                <w:rFonts w:ascii="Arial" w:hAnsi="Arial" w:cs="Arial"/>
                <w:b/>
                <w:bCs/>
                <w:color w:val="455A64"/>
              </w:rPr>
              <w:t>Faire le suivi d'un parc informatique</w:t>
            </w:r>
          </w:p>
          <w:p w:rsidR="00342B56" w:rsidRPr="00DA38CB" w:rsidRDefault="00342B56" w:rsidP="00342B56">
            <w:pPr>
              <w:pStyle w:val="Titre1"/>
              <w:shd w:val="clear" w:color="auto" w:fill="FFFFFF"/>
              <w:spacing w:before="0"/>
              <w:jc w:val="left"/>
              <w:rPr>
                <w:rFonts w:ascii="Arial" w:hAnsi="Arial" w:cs="Arial"/>
                <w:b/>
                <w:bCs/>
                <w:color w:val="455A64"/>
                <w:kern w:val="36"/>
              </w:rPr>
            </w:pPr>
            <w:r w:rsidRPr="00DA38CB">
              <w:rPr>
                <w:rFonts w:ascii="Arial" w:hAnsi="Arial" w:cs="Arial"/>
                <w:b/>
                <w:bCs/>
                <w:color w:val="455A64"/>
              </w:rPr>
              <w:t>Assister l'administrateur d'un réseau</w:t>
            </w:r>
          </w:p>
          <w:p w:rsidR="00342B56" w:rsidRPr="00DA38CB" w:rsidRDefault="00342B56" w:rsidP="00342B56">
            <w:pPr>
              <w:pStyle w:val="Titre1"/>
              <w:shd w:val="clear" w:color="auto" w:fill="FFFFFF"/>
              <w:spacing w:before="0"/>
              <w:jc w:val="left"/>
              <w:rPr>
                <w:rFonts w:ascii="Arial" w:hAnsi="Arial" w:cs="Arial"/>
                <w:b/>
                <w:bCs/>
                <w:color w:val="455A64"/>
                <w:kern w:val="36"/>
              </w:rPr>
            </w:pPr>
            <w:r w:rsidRPr="00DA38CB">
              <w:rPr>
                <w:rFonts w:ascii="Arial" w:hAnsi="Arial" w:cs="Arial"/>
                <w:b/>
                <w:bCs/>
                <w:color w:val="455A64"/>
              </w:rPr>
              <w:t>S’intégrer au marché du travail</w:t>
            </w:r>
          </w:p>
        </w:tc>
      </w:tr>
      <w:tr w:rsidR="00E52305" w:rsidRPr="00DA38CB" w:rsidTr="000A71F7">
        <w:tc>
          <w:tcPr>
            <w:tcW w:w="1778" w:type="dxa"/>
          </w:tcPr>
          <w:p w:rsidR="00E52305" w:rsidRPr="00DA38CB" w:rsidRDefault="001257B1">
            <w:pPr>
              <w:pStyle w:val="Titre1"/>
              <w:rPr>
                <w:b/>
                <w:bCs/>
                <w:noProof/>
              </w:rPr>
            </w:pPr>
            <w:r w:rsidRPr="00DA38CB">
              <w:rPr>
                <w:b/>
                <w:bCs/>
                <w:noProof/>
              </w:rPr>
              <w:t>Exp</w:t>
            </w:r>
            <w:r w:rsidR="002B7E86" w:rsidRPr="00DA38CB">
              <w:rPr>
                <w:b/>
                <w:bCs/>
                <w:noProof/>
              </w:rPr>
              <w:t>É</w:t>
            </w:r>
            <w:r w:rsidRPr="00DA38CB">
              <w:rPr>
                <w:b/>
                <w:bCs/>
                <w:noProof/>
              </w:rPr>
              <w:t>rience</w:t>
            </w:r>
          </w:p>
        </w:tc>
        <w:tc>
          <w:tcPr>
            <w:tcW w:w="472" w:type="dxa"/>
          </w:tcPr>
          <w:p w:rsidR="00E52305" w:rsidRPr="00DA38CB" w:rsidRDefault="00E52305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7957" w:type="dxa"/>
            <w:gridSpan w:val="3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221802691"/>
                  <w:placeholder>
                    <w:docPart w:val="9CE534643EE84B78B9E348BE0392D4EE"/>
                  </w:placeholder>
                  <w15:color w:val="C0C0C0"/>
                  <w15:repeatingSectionItem/>
                </w:sdtPr>
                <w:sdtEndPr/>
                <w:sdtContent>
                  <w:p w:rsidR="0065270C" w:rsidRPr="003118E0" w:rsidRDefault="00767A22" w:rsidP="00767A22">
                    <w:pPr>
                      <w:pStyle w:val="Titre2"/>
                      <w:rPr>
                        <w:b w:val="0"/>
                        <w:bCs w:val="0"/>
                        <w:color w:val="4F4A36" w:themeColor="accent6" w:themeShade="80"/>
                        <w:sz w:val="24"/>
                        <w:szCs w:val="24"/>
                        <w:u w:val="single"/>
                      </w:rPr>
                    </w:pPr>
                    <w:r w:rsidRPr="003118E0">
                      <w:rPr>
                        <w:b w:val="0"/>
                        <w:bCs w:val="0"/>
                        <w:color w:val="4F4A36" w:themeColor="accent6" w:themeShade="80"/>
                        <w:sz w:val="24"/>
                        <w:szCs w:val="24"/>
                        <w:u w:val="single"/>
                      </w:rPr>
                      <w:t>STEG district Elzahhra</w:t>
                    </w:r>
                  </w:p>
                  <w:p w:rsidR="00767A22" w:rsidRPr="00DA38CB" w:rsidRDefault="00767A22" w:rsidP="00767A22">
                    <w:pPr>
                      <w:pStyle w:val="DateduCV"/>
                      <w:rPr>
                        <w:sz w:val="24"/>
                        <w:szCs w:val="24"/>
                      </w:rPr>
                    </w:pPr>
                    <w:r w:rsidRPr="00DA38CB">
                      <w:rPr>
                        <w:sz w:val="24"/>
                        <w:szCs w:val="24"/>
                      </w:rPr>
                      <w:t>Septembre/ octobre /novembre/décembre</w:t>
                    </w:r>
                    <w:r w:rsidR="00DA38CB" w:rsidRPr="00DA38CB">
                      <w:rPr>
                        <w:sz w:val="24"/>
                        <w:szCs w:val="24"/>
                      </w:rPr>
                      <w:t xml:space="preserve"> </w:t>
                    </w:r>
                    <w:r w:rsidRPr="00DA38CB">
                      <w:rPr>
                        <w:sz w:val="24"/>
                        <w:szCs w:val="24"/>
                      </w:rPr>
                      <w:t>2019</w:t>
                    </w:r>
                  </w:p>
                  <w:p w:rsidR="0065270C" w:rsidRPr="00DA38CB" w:rsidRDefault="00767A22" w:rsidP="00DA38CB">
                    <w:pPr>
                      <w:pStyle w:val="DateduCV"/>
                      <w:rPr>
                        <w:sz w:val="24"/>
                        <w:szCs w:val="24"/>
                      </w:rPr>
                    </w:pPr>
                    <w:r w:rsidRPr="00DA38CB">
                      <w:rPr>
                        <w:sz w:val="24"/>
                        <w:szCs w:val="24"/>
                      </w:rPr>
                      <w:t xml:space="preserve">Juin /juillet </w:t>
                    </w:r>
                    <w:r w:rsidR="00DA38CB" w:rsidRPr="00DA38CB">
                      <w:rPr>
                        <w:sz w:val="24"/>
                        <w:szCs w:val="24"/>
                      </w:rPr>
                      <w:t xml:space="preserve"> </w:t>
                    </w:r>
                    <w:r w:rsidRPr="00DA38CB">
                      <w:rPr>
                        <w:sz w:val="24"/>
                        <w:szCs w:val="24"/>
                      </w:rPr>
                      <w:t xml:space="preserve"> </w:t>
                    </w:r>
                    <w:r w:rsidR="00DA38CB" w:rsidRPr="00DA38CB">
                      <w:rPr>
                        <w:sz w:val="24"/>
                        <w:szCs w:val="24"/>
                      </w:rPr>
                      <w:t>2020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68699791"/>
                  <w:placeholder>
                    <w:docPart w:val="9CE534643EE84B78B9E348BE0392D4EE"/>
                  </w:placeholder>
                  <w15:color w:val="C0C0C0"/>
                  <w15:repeatingSectionItem/>
                </w:sdtPr>
                <w:sdtEndPr/>
                <w:sdtContent>
                  <w:p w:rsidR="0065270C" w:rsidRPr="003118E0" w:rsidRDefault="00767A22" w:rsidP="00767A22">
                    <w:pPr>
                      <w:pStyle w:val="Titre2"/>
                      <w:rPr>
                        <w:b w:val="0"/>
                        <w:bCs w:val="0"/>
                        <w:color w:val="4F4A36" w:themeColor="accent6" w:themeShade="80"/>
                        <w:sz w:val="24"/>
                        <w:szCs w:val="24"/>
                        <w:u w:val="single"/>
                      </w:rPr>
                    </w:pPr>
                    <w:r w:rsidRPr="003118E0">
                      <w:rPr>
                        <w:b w:val="0"/>
                        <w:bCs w:val="0"/>
                        <w:color w:val="4F4A36" w:themeColor="accent6" w:themeShade="80"/>
                        <w:sz w:val="24"/>
                        <w:szCs w:val="24"/>
                        <w:u w:val="single"/>
                      </w:rPr>
                      <w:t xml:space="preserve">CENAFFIF </w:t>
                    </w:r>
                    <w:r w:rsidRPr="003118E0">
                      <w:rPr>
                        <w:b w:val="0"/>
                        <w:bCs w:val="0"/>
                        <w:color w:val="4F4A36" w:themeColor="accent6" w:themeShade="80"/>
                        <w:sz w:val="24"/>
                        <w:szCs w:val="24"/>
                        <w:u w:val="single"/>
                      </w:rPr>
                      <w:t>(CENTRE</w:t>
                    </w:r>
                    <w:r w:rsidRPr="003118E0">
                      <w:rPr>
                        <w:b w:val="0"/>
                        <w:bCs w:val="0"/>
                        <w:color w:val="4F4A36" w:themeColor="accent6" w:themeShade="80"/>
                        <w:sz w:val="24"/>
                        <w:szCs w:val="24"/>
                        <w:u w:val="single"/>
                      </w:rPr>
                      <w:t xml:space="preserve"> national de formation de formateur et d'ingénierie formation)</w:t>
                    </w:r>
                  </w:p>
                  <w:p w:rsidR="0065270C" w:rsidRPr="00DA38CB" w:rsidRDefault="00767A22" w:rsidP="00767A22">
                    <w:pPr>
                      <w:pStyle w:val="DateduCV"/>
                      <w:rPr>
                        <w:sz w:val="24"/>
                        <w:szCs w:val="24"/>
                      </w:rPr>
                    </w:pPr>
                    <w:r w:rsidRPr="00DA38CB">
                      <w:rPr>
                        <w:sz w:val="24"/>
                        <w:szCs w:val="24"/>
                      </w:rPr>
                      <w:t>Novembre /décembre 2020</w:t>
                    </w:r>
                  </w:p>
                  <w:p w:rsidR="00E52305" w:rsidRPr="00DA38CB" w:rsidRDefault="00767A22" w:rsidP="00767A22">
                    <w:pPr>
                      <w:pStyle w:val="DateduCV"/>
                      <w:rPr>
                        <w:sz w:val="24"/>
                        <w:szCs w:val="24"/>
                      </w:rPr>
                    </w:pPr>
                    <w:r w:rsidRPr="00DA38CB">
                      <w:rPr>
                        <w:sz w:val="24"/>
                        <w:szCs w:val="24"/>
                      </w:rPr>
                      <w:t>Janvier 2021</w:t>
                    </w:r>
                  </w:p>
                </w:sdtContent>
              </w:sdt>
            </w:sdtContent>
          </w:sdt>
        </w:tc>
      </w:tr>
      <w:tr w:rsidR="000A71F7" w:rsidRPr="00DA38CB" w:rsidTr="000A71F7">
        <w:trPr>
          <w:trHeight w:val="421"/>
        </w:trPr>
        <w:tc>
          <w:tcPr>
            <w:tcW w:w="1778" w:type="dxa"/>
          </w:tcPr>
          <w:p w:rsidR="000A71F7" w:rsidRPr="00DA38CB" w:rsidRDefault="000A71F7" w:rsidP="000A71F7">
            <w:pPr>
              <w:pStyle w:val="Titre1"/>
              <w:rPr>
                <w:b/>
                <w:bCs/>
                <w:noProof/>
              </w:rPr>
            </w:pPr>
            <w:r w:rsidRPr="00DA38CB">
              <w:rPr>
                <w:b/>
                <w:bCs/>
                <w:noProof/>
              </w:rPr>
              <w:t>Formation</w:t>
            </w:r>
          </w:p>
        </w:tc>
        <w:tc>
          <w:tcPr>
            <w:tcW w:w="472" w:type="dxa"/>
          </w:tcPr>
          <w:p w:rsidR="000A71F7" w:rsidRPr="00DA38CB" w:rsidRDefault="000A71F7" w:rsidP="000A71F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7957" w:type="dxa"/>
            <w:gridSpan w:val="3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1070109477"/>
              <w15:repeatingSection/>
            </w:sdtPr>
            <w:sdtEndPr>
              <w:rPr>
                <w:rFonts w:ascii="Times New Roman" w:hAnsi="Times New Roman" w:cs="Times New Roman"/>
                <w:color w:val="auto"/>
                <w:kern w:val="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1618805726"/>
                  <w:placeholder>
                    <w:docPart w:val="3B17A13CB70E404DB4BEF0A0C8366C73"/>
                  </w:placeholder>
                  <w15:repeatingSectionItem/>
                </w:sdtPr>
                <w:sdtEndPr>
                  <w:rPr>
                    <w:rFonts w:ascii="Times New Roman" w:hAnsi="Times New Roman" w:cs="Times New Roman"/>
                    <w:color w:val="auto"/>
                    <w:kern w:val="0"/>
                  </w:rPr>
                </w:sdtEndPr>
                <w:sdtContent>
                  <w:p w:rsidR="000A71F7" w:rsidRPr="003118E0" w:rsidRDefault="000A71F7" w:rsidP="000A71F7">
                    <w:pPr>
                      <w:pStyle w:val="Titre2"/>
                      <w:rPr>
                        <w:b w:val="0"/>
                        <w:bCs w:val="0"/>
                        <w:color w:val="4F4A36" w:themeColor="accent6" w:themeShade="80"/>
                        <w:sz w:val="24"/>
                        <w:szCs w:val="24"/>
                        <w:u w:val="single"/>
                      </w:rPr>
                    </w:pPr>
                    <w:r w:rsidRPr="003118E0">
                      <w:rPr>
                        <w:b w:val="0"/>
                        <w:bCs w:val="0"/>
                        <w:color w:val="4F4A36" w:themeColor="accent6" w:themeShade="80"/>
                        <w:sz w:val="24"/>
                        <w:szCs w:val="24"/>
                        <w:u w:val="single"/>
                      </w:rPr>
                      <w:t xml:space="preserve">CSFMT Hammem-Life </w:t>
                    </w:r>
                  </w:p>
                  <w:p w:rsidR="000A71F7" w:rsidRDefault="000A71F7" w:rsidP="000A71F7">
                    <w:pPr>
                      <w:pStyle w:val="NormalWeb"/>
                      <w:shd w:val="clear" w:color="auto" w:fill="FFFFFF"/>
                      <w:spacing w:before="0" w:beforeAutospacing="0" w:after="300" w:afterAutospacing="0"/>
                      <w:jc w:val="both"/>
                      <w:rPr>
                        <w:rFonts w:ascii="Open Sans" w:hAnsi="Open Sans"/>
                        <w:color w:val="777777"/>
                      </w:rPr>
                    </w:pPr>
                    <w:r>
                      <w:rPr>
                        <w:rFonts w:ascii="Open Sans" w:hAnsi="Open Sans"/>
                        <w:color w:val="777777"/>
                      </w:rPr>
                      <w:t>2019-2021 Formation professionnelle Technicien de soutien en informatique de gestion</w:t>
                    </w:r>
                  </w:p>
                  <w:p w:rsidR="000A71F7" w:rsidRPr="00DA38CB" w:rsidRDefault="000A71F7" w:rsidP="000A71F7">
                    <w:pPr>
                      <w:pStyle w:val="NormalWeb"/>
                      <w:shd w:val="clear" w:color="auto" w:fill="FFFFFF"/>
                      <w:spacing w:before="0" w:beforeAutospacing="0" w:after="300" w:afterAutospacing="0"/>
                      <w:jc w:val="both"/>
                      <w:rPr>
                        <w:rFonts w:ascii="Open Sans" w:hAnsi="Open Sans"/>
                        <w:color w:val="777777"/>
                      </w:rPr>
                    </w:pPr>
                    <w:r>
                      <w:rPr>
                        <w:rFonts w:ascii="Open Sans" w:hAnsi="Open Sans"/>
                        <w:color w:val="777777"/>
                      </w:rPr>
                      <w:t xml:space="preserve">Diplôme obtenu </w:t>
                    </w:r>
                  </w:p>
                </w:sdtContent>
              </w:sdt>
            </w:sdtContent>
          </w:sdt>
        </w:tc>
      </w:tr>
      <w:tr w:rsidR="000A71F7" w:rsidRPr="000A71F7" w:rsidTr="000A71F7">
        <w:trPr>
          <w:gridAfter w:val="1"/>
          <w:wAfter w:w="2250" w:type="dxa"/>
        </w:trPr>
        <w:tc>
          <w:tcPr>
            <w:tcW w:w="7957" w:type="dxa"/>
            <w:gridSpan w:val="4"/>
          </w:tcPr>
          <w:p w:rsidR="000A71F7" w:rsidRPr="000A71F7" w:rsidRDefault="000A71F7" w:rsidP="000A71F7">
            <w:pPr>
              <w:pStyle w:val="Titre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</w:pPr>
          </w:p>
        </w:tc>
      </w:tr>
      <w:tr w:rsidR="000A71F7" w:rsidRPr="00DA38CB" w:rsidTr="000A71F7">
        <w:tc>
          <w:tcPr>
            <w:tcW w:w="1778" w:type="dxa"/>
          </w:tcPr>
          <w:p w:rsidR="000A71F7" w:rsidRPr="00DA38CB" w:rsidRDefault="000A71F7" w:rsidP="000A71F7">
            <w:pPr>
              <w:pStyle w:val="Titre1"/>
              <w:rPr>
                <w:b/>
                <w:bCs/>
                <w:noProof/>
              </w:rPr>
            </w:pPr>
            <w:r w:rsidRPr="000A71F7">
              <w:rPr>
                <w:b/>
                <w:bCs/>
                <w:noProof/>
              </w:rPr>
              <w:t>Objectif</w:t>
            </w:r>
          </w:p>
        </w:tc>
        <w:tc>
          <w:tcPr>
            <w:tcW w:w="472" w:type="dxa"/>
          </w:tcPr>
          <w:p w:rsidR="000A71F7" w:rsidRPr="00DA38CB" w:rsidRDefault="000A71F7" w:rsidP="000A71F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7957" w:type="dxa"/>
            <w:gridSpan w:val="3"/>
          </w:tcPr>
          <w:p w:rsidR="000A71F7" w:rsidRPr="00DA38CB" w:rsidRDefault="000A71F7" w:rsidP="000A71F7">
            <w:pPr>
              <w:pStyle w:val="Titre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</w:pPr>
            <w:bookmarkStart w:id="0" w:name="_GoBack"/>
            <w:bookmarkEnd w:id="0"/>
            <w:r w:rsidRPr="000A71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t>Travailler dans le secteur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t xml:space="preserve"> informatique</w:t>
            </w:r>
          </w:p>
        </w:tc>
      </w:tr>
      <w:tr w:rsidR="006F376E" w:rsidRPr="00DA38CB" w:rsidTr="000A71F7">
        <w:trPr>
          <w:gridAfter w:val="1"/>
          <w:wAfter w:w="2250" w:type="dxa"/>
        </w:trPr>
        <w:tc>
          <w:tcPr>
            <w:tcW w:w="7957" w:type="dxa"/>
            <w:gridSpan w:val="4"/>
          </w:tcPr>
          <w:p w:rsidR="006F376E" w:rsidRPr="006F376E" w:rsidRDefault="006F376E" w:rsidP="006F376E">
            <w:pPr>
              <w:pStyle w:val="Titre1"/>
              <w:tabs>
                <w:tab w:val="left" w:pos="2115"/>
                <w:tab w:val="right" w:pos="7957"/>
              </w:tabs>
              <w:jc w:val="left"/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noProof/>
              </w:rPr>
              <w:t xml:space="preserve">                    </w:t>
            </w:r>
            <w:r w:rsidRPr="006F376E">
              <w:rPr>
                <w:b/>
                <w:bCs/>
                <w:noProof/>
              </w:rPr>
              <w:t>Divers</w:t>
            </w:r>
            <w:r w:rsidR="00B25C3C">
              <w:rPr>
                <w:b/>
                <w:bCs/>
                <w:noProof/>
              </w:rPr>
              <w:t xml:space="preserve">         </w:t>
            </w:r>
            <w:r>
              <w:rPr>
                <w:b/>
                <w:bCs/>
                <w:noProof/>
              </w:rPr>
              <w:t xml:space="preserve"> </w:t>
            </w:r>
            <w:r w:rsidRPr="006F376E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  <w:t>Arabe : langue maternelle.</w:t>
            </w:r>
          </w:p>
          <w:p w:rsidR="006F376E" w:rsidRPr="006F376E" w:rsidRDefault="00B25C3C" w:rsidP="006F376E">
            <w:pPr>
              <w:pStyle w:val="Titre1"/>
              <w:jc w:val="center"/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  <w:t xml:space="preserve">         </w:t>
            </w:r>
            <w:r w:rsidR="006F376E" w:rsidRPr="006F376E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  <w:t xml:space="preserve"> Anglais et Français : conversation courante.</w:t>
            </w:r>
          </w:p>
          <w:p w:rsidR="00B25C3C" w:rsidRPr="00B25C3C" w:rsidRDefault="00B25C3C" w:rsidP="00B25C3C">
            <w:pPr>
              <w:pStyle w:val="Titre1"/>
              <w:jc w:val="left"/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  <w:t xml:space="preserve">                                      </w:t>
            </w:r>
            <w:r w:rsidR="006F376E" w:rsidRPr="006F376E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  <w:t>Informatique :</w:t>
            </w:r>
            <w:r w:rsidR="006F376E" w:rsidRPr="006F376E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  <w:t xml:space="preserve"> Word, Excel, In</w:t>
            </w:r>
            <w:r w:rsidR="006F376E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  <w:t xml:space="preserve">ternet, Power </w:t>
            </w:r>
            <w:r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  <w:t xml:space="preserve">Point, </w:t>
            </w:r>
            <w:r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4"/>
                <w:szCs w:val="24"/>
              </w:rPr>
              <w:t>Réseau</w:t>
            </w:r>
          </w:p>
        </w:tc>
      </w:tr>
      <w:tr w:rsidR="000A71F7" w:rsidRPr="00DA38CB" w:rsidTr="000A71F7">
        <w:trPr>
          <w:gridAfter w:val="2"/>
          <w:wAfter w:w="2376" w:type="dxa"/>
        </w:trPr>
        <w:tc>
          <w:tcPr>
            <w:tcW w:w="7831" w:type="dxa"/>
            <w:gridSpan w:val="3"/>
          </w:tcPr>
          <w:p w:rsidR="000A71F7" w:rsidRPr="00DA38CB" w:rsidRDefault="000A71F7" w:rsidP="000A71F7">
            <w:pPr>
              <w:pStyle w:val="Titre2"/>
            </w:pPr>
          </w:p>
        </w:tc>
      </w:tr>
    </w:tbl>
    <w:p w:rsidR="00E52305" w:rsidRPr="00DA38CB" w:rsidRDefault="00E52305" w:rsidP="00052C66">
      <w:pPr>
        <w:rPr>
          <w:b/>
          <w:bCs/>
        </w:rPr>
      </w:pPr>
    </w:p>
    <w:sectPr w:rsidR="00E52305" w:rsidRPr="00DA38CB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F4B" w:rsidRDefault="00C42F4B">
      <w:pPr>
        <w:spacing w:before="0" w:after="0" w:line="240" w:lineRule="auto"/>
      </w:pPr>
      <w:r>
        <w:separator/>
      </w:r>
    </w:p>
  </w:endnote>
  <w:endnote w:type="continuationSeparator" w:id="0">
    <w:p w:rsidR="00C42F4B" w:rsidRDefault="00C42F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B25C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F4B" w:rsidRDefault="00C42F4B">
      <w:pPr>
        <w:spacing w:before="0" w:after="0" w:line="240" w:lineRule="auto"/>
      </w:pPr>
      <w:r>
        <w:separator/>
      </w:r>
    </w:p>
  </w:footnote>
  <w:footnote w:type="continuationSeparator" w:id="0">
    <w:p w:rsidR="00C42F4B" w:rsidRDefault="00C42F4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56"/>
    <w:rsid w:val="00052C66"/>
    <w:rsid w:val="000A71F7"/>
    <w:rsid w:val="00120A7A"/>
    <w:rsid w:val="001257B1"/>
    <w:rsid w:val="002A22EB"/>
    <w:rsid w:val="002B7E86"/>
    <w:rsid w:val="003118E0"/>
    <w:rsid w:val="00342B56"/>
    <w:rsid w:val="004F6BE6"/>
    <w:rsid w:val="005B7173"/>
    <w:rsid w:val="00633A46"/>
    <w:rsid w:val="0065270C"/>
    <w:rsid w:val="006F376E"/>
    <w:rsid w:val="00717DE0"/>
    <w:rsid w:val="00724DCC"/>
    <w:rsid w:val="00767A22"/>
    <w:rsid w:val="00842FD9"/>
    <w:rsid w:val="008A641D"/>
    <w:rsid w:val="008E7825"/>
    <w:rsid w:val="008F480A"/>
    <w:rsid w:val="00A6255B"/>
    <w:rsid w:val="00B17066"/>
    <w:rsid w:val="00B25C3C"/>
    <w:rsid w:val="00B35960"/>
    <w:rsid w:val="00C42F4B"/>
    <w:rsid w:val="00C7644F"/>
    <w:rsid w:val="00DA38CB"/>
    <w:rsid w:val="00E52305"/>
    <w:rsid w:val="00E542DC"/>
    <w:rsid w:val="00E5478F"/>
    <w:rsid w:val="00E756F4"/>
    <w:rsid w:val="00EA476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3D0805-335C-48EA-A8D5-096D6D9B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link w:val="NomCar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customStyle="1" w:styleId="Style1">
    <w:name w:val="Style1"/>
    <w:basedOn w:val="Nom"/>
    <w:link w:val="Style1Car"/>
    <w:qFormat/>
    <w:rsid w:val="00DA38CB"/>
    <w:rPr>
      <w:noProof/>
      <w:lang w:val="es-ES"/>
    </w:rPr>
  </w:style>
  <w:style w:type="character" w:customStyle="1" w:styleId="NomCar">
    <w:name w:val="Nom Car"/>
    <w:basedOn w:val="Policepardfaut"/>
    <w:link w:val="Nom"/>
    <w:uiPriority w:val="1"/>
    <w:rsid w:val="00DA38CB"/>
    <w:rPr>
      <w:rFonts w:asciiTheme="majorHAnsi" w:eastAsiaTheme="majorEastAsia" w:hAnsiTheme="majorHAnsi" w:cstheme="majorBidi"/>
      <w:caps/>
      <w:color w:val="FFFFFF" w:themeColor="background1"/>
      <w:kern w:val="20"/>
      <w:sz w:val="32"/>
      <w:shd w:val="clear" w:color="auto" w:fill="7E97AD" w:themeFill="accent1"/>
    </w:rPr>
  </w:style>
  <w:style w:type="character" w:customStyle="1" w:styleId="Style1Car">
    <w:name w:val="Style1 Car"/>
    <w:basedOn w:val="NomCar"/>
    <w:link w:val="Style1"/>
    <w:rsid w:val="00DA38CB"/>
    <w:rPr>
      <w:rFonts w:asciiTheme="majorHAnsi" w:eastAsiaTheme="majorEastAsia" w:hAnsiTheme="majorHAnsi" w:cstheme="majorBidi"/>
      <w:caps/>
      <w:noProof/>
      <w:color w:val="FFFFFF" w:themeColor="background1"/>
      <w:kern w:val="20"/>
      <w:sz w:val="32"/>
      <w:shd w:val="clear" w:color="auto" w:fill="7E97AD" w:themeFill="accen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\AppData\Roaming\Microsoft\Templates\C.V.%20(Intempor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404B3E04564F7199F63687922FEC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E4EBAD-E8C4-4BFA-9CC7-58A45EE13AB4}"/>
      </w:docPartPr>
      <w:docPartBody>
        <w:p w:rsidR="00000000" w:rsidRDefault="001B43D6">
          <w:pPr>
            <w:pStyle w:val="FA404B3E04564F7199F63687922FECD7"/>
          </w:pPr>
          <w:r>
            <w:rPr>
              <w:noProof/>
            </w:rPr>
            <w:t>[Adresse postale]</w:t>
          </w:r>
        </w:p>
      </w:docPartBody>
    </w:docPart>
    <w:docPart>
      <w:docPartPr>
        <w:name w:val="26586FA6D1CA4EAE8BA8EC51E3C709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330DA-495D-4C2D-AB9A-85B422AB1174}"/>
      </w:docPartPr>
      <w:docPartBody>
        <w:p w:rsidR="00000000" w:rsidRDefault="001B43D6">
          <w:pPr>
            <w:pStyle w:val="26586FA6D1CA4EAE8BA8EC51E3C70914"/>
          </w:pPr>
          <w:r>
            <w:rPr>
              <w:noProof/>
            </w:rPr>
            <w:t>[Ville, Pays/région, Code postal]</w:t>
          </w:r>
        </w:p>
      </w:docPartBody>
    </w:docPart>
    <w:docPart>
      <w:docPartPr>
        <w:name w:val="947AD094EBEF440DB9E49725A97449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3B019-9525-464A-9965-E48BAE9AE813}"/>
      </w:docPartPr>
      <w:docPartBody>
        <w:p w:rsidR="00000000" w:rsidRDefault="001B43D6">
          <w:pPr>
            <w:pStyle w:val="947AD094EBEF440DB9E49725A97449C7"/>
          </w:pPr>
          <w:r>
            <w:rPr>
              <w:noProof/>
            </w:rPr>
            <w:t>[Téléphone]</w:t>
          </w:r>
        </w:p>
      </w:docPartBody>
    </w:docPart>
    <w:docPart>
      <w:docPartPr>
        <w:name w:val="4A6DBD3348394033A4C20658ABC844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CFFD33-EDB0-4BF4-846B-215AFA51BD40}"/>
      </w:docPartPr>
      <w:docPartBody>
        <w:p w:rsidR="00000000" w:rsidRDefault="001B43D6">
          <w:pPr>
            <w:pStyle w:val="4A6DBD3348394033A4C20658ABC844D6"/>
          </w:pPr>
          <w:r>
            <w:rPr>
              <w:noProof/>
            </w:rPr>
            <w:t>[Site web]</w:t>
          </w:r>
        </w:p>
      </w:docPartBody>
    </w:docPart>
    <w:docPart>
      <w:docPartPr>
        <w:name w:val="E05DD5AFFECF4F40914D70C9130603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61029E-AB5A-4ADD-8D6E-86A7AFDAD9B3}"/>
      </w:docPartPr>
      <w:docPartBody>
        <w:p w:rsidR="00000000" w:rsidRDefault="001B43D6">
          <w:pPr>
            <w:pStyle w:val="E05DD5AFFECF4F40914D70C9130603A7"/>
          </w:pPr>
          <w:r>
            <w:rPr>
              <w:noProof/>
            </w:rPr>
            <w:t>[Votre nom]</w:t>
          </w:r>
        </w:p>
      </w:docPartBody>
    </w:docPart>
    <w:docPart>
      <w:docPartPr>
        <w:name w:val="9CE534643EE84B78B9E348BE0392D4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FF26F-F168-4C07-9EC6-CDE78A9FE9A7}"/>
      </w:docPartPr>
      <w:docPartBody>
        <w:p w:rsidR="00000000" w:rsidRDefault="001B43D6">
          <w:pPr>
            <w:pStyle w:val="9CE534643EE84B78B9E348BE0392D4E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</w:t>
          </w:r>
          <w:r>
            <w:rPr>
              <w:rStyle w:val="Textedelespacerserv"/>
            </w:rPr>
            <w:t>der to repeat parts of a table.</w:t>
          </w:r>
        </w:p>
      </w:docPartBody>
    </w:docPart>
    <w:docPart>
      <w:docPartPr>
        <w:name w:val="3B17A13CB70E404DB4BEF0A0C8366C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450B4D-7D82-4D2F-8205-EA4830E0F6D0}"/>
      </w:docPartPr>
      <w:docPartBody>
        <w:p w:rsidR="00000000" w:rsidRDefault="00596640" w:rsidP="00596640">
          <w:pPr>
            <w:pStyle w:val="3B17A13CB70E404DB4BEF0A0C8366C7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40"/>
    <w:rsid w:val="001B43D6"/>
    <w:rsid w:val="005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A404B3E04564F7199F63687922FECD7">
    <w:name w:val="FA404B3E04564F7199F63687922FECD7"/>
  </w:style>
  <w:style w:type="paragraph" w:customStyle="1" w:styleId="26586FA6D1CA4EAE8BA8EC51E3C70914">
    <w:name w:val="26586FA6D1CA4EAE8BA8EC51E3C70914"/>
  </w:style>
  <w:style w:type="paragraph" w:customStyle="1" w:styleId="947AD094EBEF440DB9E49725A97449C7">
    <w:name w:val="947AD094EBEF440DB9E49725A97449C7"/>
  </w:style>
  <w:style w:type="paragraph" w:customStyle="1" w:styleId="4A6DBD3348394033A4C20658ABC844D6">
    <w:name w:val="4A6DBD3348394033A4C20658ABC844D6"/>
  </w:style>
  <w:style w:type="character" w:styleId="Accentuation">
    <w:name w:val="Emphasis"/>
    <w:basedOn w:val="Policepardfaut"/>
    <w:uiPriority w:val="2"/>
    <w:unhideWhenUsed/>
    <w:qFormat/>
    <w:rPr>
      <w:color w:val="5B9BD5" w:themeColor="accent1"/>
    </w:rPr>
  </w:style>
  <w:style w:type="paragraph" w:customStyle="1" w:styleId="E249C31AE4384734A6B2EC3BA7E46A1F">
    <w:name w:val="E249C31AE4384734A6B2EC3BA7E46A1F"/>
  </w:style>
  <w:style w:type="paragraph" w:customStyle="1" w:styleId="E05DD5AFFECF4F40914D70C9130603A7">
    <w:name w:val="E05DD5AFFECF4F40914D70C9130603A7"/>
  </w:style>
  <w:style w:type="paragraph" w:customStyle="1" w:styleId="E5D8138783934E0B9849FBD5200FE790">
    <w:name w:val="E5D8138783934E0B9849FBD5200FE790"/>
  </w:style>
  <w:style w:type="paragraph" w:customStyle="1" w:styleId="DateduCV">
    <w:name w:val="Date du C.V.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3A75C25F742A4B4B818465AE6DC43AD0">
    <w:name w:val="3A75C25F742A4B4B818465AE6DC43AD0"/>
  </w:style>
  <w:style w:type="character" w:styleId="Textedelespacerserv">
    <w:name w:val="Placeholder Text"/>
    <w:basedOn w:val="Policepardfaut"/>
    <w:uiPriority w:val="99"/>
    <w:semiHidden/>
    <w:rsid w:val="00596640"/>
    <w:rPr>
      <w:color w:val="808080"/>
    </w:rPr>
  </w:style>
  <w:style w:type="paragraph" w:customStyle="1" w:styleId="9CE534643EE84B78B9E348BE0392D4EE">
    <w:name w:val="9CE534643EE84B78B9E348BE0392D4EE"/>
  </w:style>
  <w:style w:type="paragraph" w:customStyle="1" w:styleId="FCB74CCC39BC40E6A7587730E7A6CE6B">
    <w:name w:val="FCB74CCC39BC40E6A7587730E7A6CE6B"/>
  </w:style>
  <w:style w:type="paragraph" w:customStyle="1" w:styleId="C4F247D8113F44AAACA11FCEA345C365">
    <w:name w:val="C4F247D8113F44AAACA11FCEA345C365"/>
  </w:style>
  <w:style w:type="paragraph" w:customStyle="1" w:styleId="A9137EC4EDD04D2DB3C4405722F338C1">
    <w:name w:val="A9137EC4EDD04D2DB3C4405722F338C1"/>
  </w:style>
  <w:style w:type="paragraph" w:customStyle="1" w:styleId="D31DEB80D62940F89A82C03DBA0631AB">
    <w:name w:val="D31DEB80D62940F89A82C03DBA0631AB"/>
  </w:style>
  <w:style w:type="paragraph" w:customStyle="1" w:styleId="B24C9B7A63B6477CAE45FBBFCF4B9AC8">
    <w:name w:val="B24C9B7A63B6477CAE45FBBFCF4B9AC8"/>
  </w:style>
  <w:style w:type="paragraph" w:customStyle="1" w:styleId="6F4FDFD98EAF42D980623A14FCEE5A3B">
    <w:name w:val="6F4FDFD98EAF42D980623A14FCEE5A3B"/>
  </w:style>
  <w:style w:type="paragraph" w:customStyle="1" w:styleId="3F1137C4B25743AEAF8D8468A321FEC4">
    <w:name w:val="3F1137C4B25743AEAF8D8468A321FEC4"/>
  </w:style>
  <w:style w:type="paragraph" w:customStyle="1" w:styleId="B54D5A1F3E2C43D7BE113F837B9EF477">
    <w:name w:val="B54D5A1F3E2C43D7BE113F837B9EF477"/>
  </w:style>
  <w:style w:type="paragraph" w:customStyle="1" w:styleId="0C2680D925D64F1689043038EBD52D91">
    <w:name w:val="0C2680D925D64F1689043038EBD52D91"/>
  </w:style>
  <w:style w:type="paragraph" w:customStyle="1" w:styleId="245D484CA2F540C8A7FAE62FE6581864">
    <w:name w:val="245D484CA2F540C8A7FAE62FE6581864"/>
  </w:style>
  <w:style w:type="paragraph" w:customStyle="1" w:styleId="3B6198CE25D8444782EF21AEB1F22575">
    <w:name w:val="3B6198CE25D8444782EF21AEB1F22575"/>
  </w:style>
  <w:style w:type="paragraph" w:customStyle="1" w:styleId="0C5A94CB659C41EF9A78A1D65D4A29D8">
    <w:name w:val="0C5A94CB659C41EF9A78A1D65D4A29D8"/>
  </w:style>
  <w:style w:type="paragraph" w:customStyle="1" w:styleId="35151A6409D74051BA44748DA88221F9">
    <w:name w:val="35151A6409D74051BA44748DA88221F9"/>
    <w:rsid w:val="00596640"/>
  </w:style>
  <w:style w:type="paragraph" w:customStyle="1" w:styleId="484EFD63A8F342A09B7FD7B0C207ED4C">
    <w:name w:val="484EFD63A8F342A09B7FD7B0C207ED4C"/>
    <w:rsid w:val="00596640"/>
  </w:style>
  <w:style w:type="paragraph" w:customStyle="1" w:styleId="DEFCB8DB44E34B68B2EDB9C3C7493AE6">
    <w:name w:val="DEFCB8DB44E34B68B2EDB9C3C7493AE6"/>
    <w:rsid w:val="00596640"/>
  </w:style>
  <w:style w:type="paragraph" w:customStyle="1" w:styleId="3B17A13CB70E404DB4BEF0A0C8366C73">
    <w:name w:val="3B17A13CB70E404DB4BEF0A0C8366C73"/>
    <w:rsid w:val="00596640"/>
  </w:style>
  <w:style w:type="paragraph" w:customStyle="1" w:styleId="85005B9B610E4EB6BF7E103DC7DB6DBA">
    <w:name w:val="85005B9B610E4EB6BF7E103DC7DB6DBA"/>
    <w:rsid w:val="00596640"/>
  </w:style>
  <w:style w:type="paragraph" w:customStyle="1" w:styleId="90493686F95C4DB1938C8588B8B72494">
    <w:name w:val="90493686F95C4DB1938C8588B8B72494"/>
    <w:rsid w:val="00596640"/>
  </w:style>
  <w:style w:type="paragraph" w:customStyle="1" w:styleId="9FB39660B0BB4CCAA129E047353638F1">
    <w:name w:val="9FB39660B0BB4CCAA129E047353638F1"/>
    <w:rsid w:val="005966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23 Rue ell effa rades</CompanyAddress>
  <CompanyPhone>52061622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arentAssetId xmlns="6d93d202-47fc-4405-873a-cab67cc5f1b2" xsi:nil="true"/>
    <PublishStatusLookup xmlns="6d93d202-47fc-4405-873a-cab67cc5f1b2">
      <Value>455884</Value>
      <Value>455885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APDescription xmlns="6d93d202-47fc-4405-873a-cab67cc5f1b2">Use this clean and elegant resume for a professional look. Accompany it with a cover letter from the Timeless design set to make a great impression.
</APDescription>
    <TPInstallLocation xmlns="6d93d202-47fc-4405-873a-cab67cc5f1b2" xsi:nil="true"/>
    <ContentItem xmlns="6d93d202-47fc-4405-873a-cab67cc5f1b2" xsi:nil="true"/>
    <ClipArtFilename xmlns="6d93d202-47fc-4405-873a-cab67cc5f1b2">dcc</ClipArtFilename>
    <PublishTargets xmlns="6d93d202-47fc-4405-873a-cab67cc5f1b2">OfficeOnlineVNext</PublishTargets>
    <TimesCloned xmlns="6d93d202-47fc-4405-873a-cab67cc5f1b2" xsi:nil="true"/>
    <FriendlyTitle xmlns="6d93d202-47fc-4405-873a-cab67cc5f1b2" xsi:nil="true"/>
    <AcquiredFrom xmlns="6d93d202-47fc-4405-873a-cab67cc5f1b2">MVP</AcquiredFrom>
    <AssetStart xmlns="6d93d202-47fc-4405-873a-cab67cc5f1b2">2012-03-08T00:28:00+00:00</AssetStart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SubmitterId xmlns="6d93d202-47fc-4405-873a-cab67cc5f1b2" xsi:nil="true"/>
    <EditorialTags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>1000</RecommendationsModifier>
    <Component xmlns="64acb2c5-0a2b-4bda-bd34-58e36cbb80d2" xsi:nil="true"/>
    <Description0 xmlns="64acb2c5-0a2b-4bda-bd34-58e36cbb80d2" xsi:nil="true"/>
    <AssetId xmlns="6d93d202-47fc-4405-873a-cab67cc5f1b2">TP102835054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827850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REDMOND\sheilad</DisplayName>
        <AccountId>81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842F57-A15A-4113-AEED-A8ACAFA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1602DC7-857C-4B95-A627-FBA1109C632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(Intemporel)</Template>
  <TotalTime>60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ikbel zarrouk</dc:creator>
  <cp:keywords>Akbel.ahmed@gmail.com</cp:keywords>
  <cp:lastModifiedBy>7</cp:lastModifiedBy>
  <cp:revision>3</cp:revision>
  <dcterms:created xsi:type="dcterms:W3CDTF">2021-02-23T20:30:00Z</dcterms:created>
  <dcterms:modified xsi:type="dcterms:W3CDTF">2021-02-23T21:30:00Z</dcterms:modified>
  <cp:category>Rades tunis,2040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9262200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